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JavaScript简介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JavaScript发展史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1992年前后，Nombas公司发明了一种嵌入式脚本语言(C--)。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2.1995年，JavaScript诞生。由Netscape(网景)的 Brendan Eich开发。布兰登 艾奇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3.JavaScript也叫JScript。JScript是由微软(IE)开发的。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4.1997年，由ECMA(欧洲计算机制造商协会)定义了名为 ECMAScript 的全新脚本语言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(规范)。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什么是JavaScript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JavaScript是一种专门为与网页交互而设计的脚本语言。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JavaScript 是一种非常松散的面向对象语言 ==&gt; 弱类型语言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JavaScript是前端三大语言中的一门：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HTML 定义了网页的内容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==&gt;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结构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CSS 描述了网页的布局 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==&gt;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样式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JavaScript 网页的行为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==&gt;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行为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JavaScript的组成： 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ECMAScript：JavaScript的核心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，描述了语言的基本语法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数据类型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、语句、关键字、保留字、操作符以及对象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文档对象模型（DOM）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：DOM 将把整个页面规划成由节点层级构成的文档。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提供访问和操作网页内容的方法和接口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numPr>
          <w:ilvl w:val="0"/>
          <w:numId w:val="0"/>
        </w:numPr>
        <w:tabs>
          <w:tab w:val="left" w:pos="391"/>
        </w:tabs>
        <w:ind w:left="420" w:left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3.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浏览器对象模型（BOM）：提供与浏览器交互的方法和接口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leftChars="0" w:right="0" w:firstLine="0" w:firstLineChars="0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JavaScript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的</w:t>
      </w:r>
      <w:r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用法</w:t>
      </w:r>
    </w:p>
    <w:p>
      <w:pPr>
        <w:numPr>
          <w:ilvl w:val="0"/>
          <w:numId w:val="3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直接方式：在head或body标签中，通过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&lt;script type=“text/javascript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&gt;...&lt;/script&gt;嵌入</w:t>
      </w:r>
    </w:p>
    <w:p>
      <w:pPr>
        <w:numPr>
          <w:ilvl w:val="0"/>
          <w:numId w:val="3"/>
        </w:numPr>
        <w:ind w:left="420" w:leftChars="0" w:firstLine="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引用方式：引入外部js文件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&lt;script src="url" type="text/javascript"&gt;&lt;/script&gt;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JavaScript能做什么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.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JavaScript可以将动态的文本放入html页面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.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JavaScript可以读写html元素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.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JavaScript可被用来验证数据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.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JavaScript可以对事件做出响应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常用输出语句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* alert()  系统弹出框 一般用于调试  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* console.log()  控制台输出 用于调试程序 报错信息的收集 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* document.write()  打印到页面（文本或标签）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right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 w:right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C95A6"/>
    <w:multiLevelType w:val="singleLevel"/>
    <w:tmpl w:val="08DC95A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9D4954E"/>
    <w:multiLevelType w:val="singleLevel"/>
    <w:tmpl w:val="39D4954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4253C81"/>
    <w:multiLevelType w:val="singleLevel"/>
    <w:tmpl w:val="74253C8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32920"/>
    <w:rsid w:val="0D470796"/>
    <w:rsid w:val="0EEE361F"/>
    <w:rsid w:val="1AD36938"/>
    <w:rsid w:val="2BFF258B"/>
    <w:rsid w:val="342E2D34"/>
    <w:rsid w:val="3C3D352D"/>
    <w:rsid w:val="40E46E9C"/>
    <w:rsid w:val="428302BF"/>
    <w:rsid w:val="47C12024"/>
    <w:rsid w:val="489728F1"/>
    <w:rsid w:val="49832920"/>
    <w:rsid w:val="51ED6EC1"/>
    <w:rsid w:val="6D535020"/>
    <w:rsid w:val="7A2F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2018-08-02T01:49:00Z</dcterms:created>
  <dc:creator>Administrator</dc:creator>
  <cp:lastModifiedBy>晚安，好梦1427591300</cp:lastModifiedBy>
  <dcterms:modified xsi:type="dcterms:W3CDTF">2019-02-12T08:55:59Z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