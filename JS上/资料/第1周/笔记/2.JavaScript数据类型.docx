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JS数据类型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5种基本数据类型：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 xml:space="preserve">undefined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——  未定义类型  ——  "undefined"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 xml:space="preserve">null 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——     空类型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——  "object"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 xml:space="preserve">boolean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——   布尔类型    ——  "boolean"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 xml:space="preserve">number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——   数值型      ——   "number"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 xml:space="preserve">string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——    字符串类型  ——  "string"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1种复杂数据类型：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lang w:val="en-US" w:eastAsia="zh-CN"/>
        </w:rPr>
        <w:t xml:space="preserve">object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—— 对象类型  "object"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  ---- 未定义类型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Undefined类型只有一个值，即特殊的 undefined。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使用var声明变量但未赋值时，这个变量的值就是undefined。检测其类型也是 undefined。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var a;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console.log(a);//a=undefined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console.log(typeof a);//"undefined"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变量从未定义过 ，他的类型为undefined ，值报错。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console.log(e);        //报错  e is not defined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console.log(typeof e);  //"undefined"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Null -- 空类型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Null类型是第二个只有一个值的类型，这个特殊值是null。Null是特殊的对象类型：object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car = null;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console.log(car);//null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console.log(typeof car);//"object"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注意:实际上undefined值是派生自null值的，因此ECMA-262规定对它们的相等性测试要返回true。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alert(undefined == null); //true 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alert(undefined === null); //false 假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 -- 布尔类型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Boolean类型是ECMAScript中使用得最多的一种类型,用于表示真假的数据类型。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Boolean类型只有两个值：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true(真) \ false(假)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var flag = true;//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console.log(flag);//true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console.log( typeof flag );//"boolean"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 -- 数值类型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整数  100、22、11、3   //整型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浮点数值(有些语言中被称为双精度数值)  4.522  3.1415926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浮点数值的最高精度是17位小数。特殊：0.1+0.2=0.30000000000000004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**数值类型中一种特殊的数值: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NaN: not a Number 不是一个数字==非数值  特殊的数值类型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表示一个本来要返回数值的操作数未返回数值的情况。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console.log( 5 - "hello" );//NaN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NaN特点：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任何涉及NaN的操作都会返回NaN。</w:t>
      </w:r>
    </w:p>
    <w:p>
      <w:pPr>
        <w:numPr>
          <w:ilvl w:val="0"/>
          <w:numId w:val="3"/>
        </w:numPr>
        <w:ind w:left="84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NaN与任何值都不相等，包括NaN本身。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  NaN == NaN  ) //false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**isNaN(参数n)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判断参数n是否是"非数值"。如果是数值返回false,不是数值返回true;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 说明：isNaN()在接收到一个值之后，会尝试将这个值转换为数值。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alert(isNaN(NaN)); 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alert(isNaN(10)); //false(10是一个数值)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alert(isNaN("10")); //false(可以被转换成数值10)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alert(isNaN("hello")); //true(不能转换成数值)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alert(isNaN(true)); //false(可以被转换成数值1)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String -- 字符串类型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字符串可以由双引号或者单引号表示。</w:t>
      </w:r>
    </w:p>
    <w:p>
      <w:pPr>
        <w:numPr>
          <w:ilvl w:val="0"/>
          <w:numId w:val="0"/>
        </w:numPr>
        <w:ind w:left="42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var str = "hello world";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var str = 'hello world';   </w:t>
      </w:r>
    </w:p>
    <w:p>
      <w:pPr>
        <w:numPr>
          <w:ilvl w:val="0"/>
          <w:numId w:val="4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查看字符串的长度：length属性  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console.log(str.length);//11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查看字符串相应位置的字符。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console.log(str[1]);//e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Object -- 类型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ECMAScript中的对象其实就是一组数据和功能的集合</w:t>
      </w:r>
    </w:p>
    <w:p>
      <w:pPr>
        <w:numPr>
          <w:ilvl w:val="0"/>
          <w:numId w:val="0"/>
        </w:numPr>
        <w:ind w:left="420" w:leftChars="0" w:firstLine="420" w:firstLineChars="20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o = {};   \\对象字面量方法创建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o = new Object(); \\构造函数方法创建 (了解，以后的知识点中会详解)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typeof操作符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作用:检测变量的数据类型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typeof 两种使用法:   typeof 变量名    typeof(变量名)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typeof操作符会返回哪些值?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"undefined"  "number"  "boolean"  "string"  "object"  "function"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1F3B4C"/>
    <w:multiLevelType w:val="singleLevel"/>
    <w:tmpl w:val="961F3B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F81DA46"/>
    <w:multiLevelType w:val="singleLevel"/>
    <w:tmpl w:val="9F81DA4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118E23"/>
    <w:multiLevelType w:val="singleLevel"/>
    <w:tmpl w:val="B2118E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A417A7E"/>
    <w:multiLevelType w:val="singleLevel"/>
    <w:tmpl w:val="DA417A7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C6A16"/>
    <w:rsid w:val="092D6A42"/>
    <w:rsid w:val="140C2C82"/>
    <w:rsid w:val="15C118A6"/>
    <w:rsid w:val="26BC3ED9"/>
    <w:rsid w:val="3B2721E8"/>
    <w:rsid w:val="44832139"/>
    <w:rsid w:val="518A4FB5"/>
    <w:rsid w:val="52FC6A16"/>
    <w:rsid w:val="600F7BE6"/>
    <w:rsid w:val="6D535020"/>
    <w:rsid w:val="71712512"/>
    <w:rsid w:val="749B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2018-08-04T00:40:00Z</dcterms:created>
  <dc:creator>Administrator</dc:creator>
  <cp:lastModifiedBy>晚安，好梦1427591300</cp:lastModifiedBy>
  <dcterms:modified xsi:type="dcterms:W3CDTF">2019-02-12T08:34:23Z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